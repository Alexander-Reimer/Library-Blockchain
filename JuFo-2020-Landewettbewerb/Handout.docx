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30A42" w14:textId="77777777" w:rsidR="00FA63D7" w:rsidRPr="006614EA" w:rsidRDefault="00FA63D7" w:rsidP="00FE5D9B">
      <w:pPr>
        <w:pStyle w:val="Beschriftung"/>
        <w:jc w:val="center"/>
        <w:rPr>
          <w:b w:val="0"/>
          <w:sz w:val="32"/>
          <w:szCs w:val="32"/>
          <w:u w:val="single"/>
        </w:rPr>
      </w:pPr>
      <w:r w:rsidRPr="006614EA">
        <w:rPr>
          <w:b w:val="0"/>
          <w:sz w:val="32"/>
          <w:szCs w:val="32"/>
          <w:u w:val="single"/>
        </w:rPr>
        <w:t>Durch eine Blockchain und ein Peer-to-Peer-System gesicherte Online-Ausleihe</w:t>
      </w:r>
    </w:p>
    <w:p w14:paraId="78BF9B0F" w14:textId="77777777" w:rsidR="00FE5D9B" w:rsidRDefault="00FA63D7" w:rsidP="00FE5D9B">
      <w:pPr>
        <w:spacing w:line="276" w:lineRule="auto"/>
        <w:jc w:val="both"/>
      </w:pPr>
      <w:r w:rsidRPr="009C41AC">
        <w:t>Wir haben versucht, eine Blockchain und ein Peer-to-Peer-Netzwerk zu programmieren, um damit eine sichere Online-Ausleihe für unsere Schulbibliothek zu erschaffen</w:t>
      </w:r>
      <w:r w:rsidR="00774FF3">
        <w:t xml:space="preserve">. </w:t>
      </w:r>
    </w:p>
    <w:p w14:paraId="59FD57DF" w14:textId="1B9EB1C8" w:rsidR="00FA63D7" w:rsidRPr="009C41AC" w:rsidRDefault="00FE5D9B" w:rsidP="00FE5D9B">
      <w:pPr>
        <w:spacing w:line="276" w:lineRule="auto"/>
        <w:jc w:val="both"/>
      </w:pPr>
      <w:r>
        <w:tab/>
      </w:r>
      <w:r w:rsidR="00774FF3">
        <w:t>Mit diesen modernen Anwendungen kann man Daten zwischen Endgeräten Synchronisieren</w:t>
      </w:r>
      <w:r w:rsidR="00DA23E8" w:rsidRPr="009C41AC">
        <w:t xml:space="preserve">. </w:t>
      </w:r>
      <w:r w:rsidR="004E5268" w:rsidRPr="009C41AC">
        <w:t>Das wird dadurch ermöglicht</w:t>
      </w:r>
      <w:r w:rsidR="00FA63D7" w:rsidRPr="009C41AC">
        <w:t xml:space="preserve">, dass das ganze Synchronisationsnetzwerk </w:t>
      </w:r>
      <w:r w:rsidR="009C41AC">
        <w:t>keine Zentrale hat</w:t>
      </w:r>
      <w:r w:rsidR="00677BB7">
        <w:t>.</w:t>
      </w:r>
      <w:r w:rsidR="00FA63D7" w:rsidRPr="009C41AC">
        <w:t xml:space="preserve"> Dadurch entscheidet immer die Mehrheit über die Richtigkeit der Daten</w:t>
      </w:r>
      <w:r w:rsidR="00DA23E8" w:rsidRPr="009C41AC">
        <w:t>.</w:t>
      </w:r>
      <w:r w:rsidR="00FA63D7" w:rsidRPr="009C41AC">
        <w:t xml:space="preserve"> Ab einer gewissen Menge an </w:t>
      </w:r>
      <w:r w:rsidR="004E5268" w:rsidRPr="009C41AC">
        <w:t xml:space="preserve">Computern </w:t>
      </w:r>
      <w:r w:rsidR="00FA63D7" w:rsidRPr="009C41AC">
        <w:t xml:space="preserve">wird </w:t>
      </w:r>
      <w:r w:rsidR="0008356C">
        <w:t>das System sehr sicher</w:t>
      </w:r>
      <w:r w:rsidR="00FA63D7" w:rsidRPr="009C41AC">
        <w:t>. Dieses wird Peer-to-Peer-Netzwerk genannt.</w:t>
      </w:r>
    </w:p>
    <w:p w14:paraId="15F398C3" w14:textId="3629C17B" w:rsidR="00FE5D9B" w:rsidRPr="00946F21" w:rsidRDefault="00FE5D9B" w:rsidP="00FE5D9B">
      <w:pPr>
        <w:spacing w:line="276" w:lineRule="auto"/>
        <w:jc w:val="both"/>
      </w:pPr>
      <w:r>
        <w:tab/>
      </w:r>
      <w:r w:rsidR="00FA63D7" w:rsidRPr="009C41AC">
        <w:t>Um nicht alle</w:t>
      </w:r>
      <w:r w:rsidR="00FA63D7" w:rsidRPr="009C41AC">
        <w:rPr>
          <w:i/>
          <w:iCs/>
        </w:rPr>
        <w:t xml:space="preserve"> </w:t>
      </w:r>
      <w:r w:rsidR="00FA63D7" w:rsidRPr="009C41AC">
        <w:t xml:space="preserve">Daten synchronisieren zu müssen, wird eine </w:t>
      </w:r>
      <w:r>
        <w:t>Hash(Prüfsumme)</w:t>
      </w:r>
      <w:r w:rsidR="00FA63D7" w:rsidRPr="009C41AC">
        <w:t xml:space="preserve"> aus den Daten</w:t>
      </w:r>
      <w:r w:rsidR="001E635A">
        <w:t>blöcken</w:t>
      </w:r>
      <w:r w:rsidR="00FA63D7" w:rsidRPr="009C41AC">
        <w:t xml:space="preserve"> berechnet. Dieser Hash wird jedoch nicht einfach aus einem </w:t>
      </w:r>
      <w:r w:rsidR="001E635A">
        <w:t>Block</w:t>
      </w:r>
      <w:r w:rsidR="00FA63D7" w:rsidRPr="009C41AC">
        <w:t xml:space="preserve"> berechnet, sondern aus allen. D.h., für jeden Hash eines </w:t>
      </w:r>
      <w:r w:rsidR="001E635A">
        <w:t>Block</w:t>
      </w:r>
      <w:r w:rsidR="00172C8E">
        <w:t>s</w:t>
      </w:r>
      <w:r w:rsidR="00FA63D7" w:rsidRPr="009C41AC">
        <w:t xml:space="preserve"> wird der Hash des vorherigen </w:t>
      </w:r>
      <w:r w:rsidR="00677BB7" w:rsidRPr="009C41AC">
        <w:t xml:space="preserve">Datenblocks </w:t>
      </w:r>
      <w:r w:rsidR="00FA63D7" w:rsidRPr="009C41AC">
        <w:t>zur Berechnung genutzt. Deshalb muss man nur den letzten Hash mit den anderen Computern teilen - Er ändert sich immer, egal welcher Block verändert wird</w:t>
      </w:r>
      <w:r w:rsidR="00677BB7">
        <w:t>.</w:t>
      </w:r>
      <w:bookmarkStart w:id="0" w:name="_GoBack"/>
      <w:bookmarkEnd w:id="0"/>
    </w:p>
    <w:sectPr w:rsidR="00FE5D9B" w:rsidRPr="00946F21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01F6FA" w14:textId="77777777" w:rsidR="00FA63D7" w:rsidRDefault="00FA63D7" w:rsidP="00FA63D7">
      <w:r>
        <w:separator/>
      </w:r>
    </w:p>
  </w:endnote>
  <w:endnote w:type="continuationSeparator" w:id="0">
    <w:p w14:paraId="1C808388" w14:textId="77777777" w:rsidR="00FA63D7" w:rsidRDefault="00FA63D7" w:rsidP="00FA6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3725D" w14:textId="77777777" w:rsidR="00FA63D7" w:rsidRDefault="00FA63D7" w:rsidP="00FA63D7">
      <w:r>
        <w:separator/>
      </w:r>
    </w:p>
  </w:footnote>
  <w:footnote w:type="continuationSeparator" w:id="0">
    <w:p w14:paraId="0CF856F0" w14:textId="77777777" w:rsidR="00FA63D7" w:rsidRDefault="00FA63D7" w:rsidP="00FA63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CB1CE" w14:textId="77777777" w:rsidR="00FA63D7" w:rsidRDefault="00FA63D7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8F9410" wp14:editId="0030138A">
          <wp:simplePos x="0" y="0"/>
          <wp:positionH relativeFrom="column">
            <wp:posOffset>5558155</wp:posOffset>
          </wp:positionH>
          <wp:positionV relativeFrom="paragraph">
            <wp:posOffset>-373380</wp:posOffset>
          </wp:positionV>
          <wp:extent cx="981075" cy="733425"/>
          <wp:effectExtent l="0" t="0" r="9525" b="9525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974" t="26087" r="53973" b="57971"/>
                  <a:stretch/>
                </pic:blipFill>
                <pic:spPr bwMode="auto">
                  <a:xfrm>
                    <a:off x="0" y="0"/>
                    <a:ext cx="98107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D36BD"/>
    <w:multiLevelType w:val="multilevel"/>
    <w:tmpl w:val="72B4C5B4"/>
    <w:lvl w:ilvl="0">
      <w:start w:val="1"/>
      <w:numFmt w:val="decimal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1.%2"/>
      <w:lvlJc w:val="left"/>
      <w:pPr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sz w:val="24"/>
        <w:szCs w:val="24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3D7"/>
    <w:rsid w:val="00082AA8"/>
    <w:rsid w:val="0008356C"/>
    <w:rsid w:val="001537A8"/>
    <w:rsid w:val="00172C8E"/>
    <w:rsid w:val="001E635A"/>
    <w:rsid w:val="0033389D"/>
    <w:rsid w:val="0047230B"/>
    <w:rsid w:val="004E5268"/>
    <w:rsid w:val="00522A12"/>
    <w:rsid w:val="006614EA"/>
    <w:rsid w:val="00677BB7"/>
    <w:rsid w:val="00774FF3"/>
    <w:rsid w:val="008C2457"/>
    <w:rsid w:val="00942D48"/>
    <w:rsid w:val="00946F21"/>
    <w:rsid w:val="009609AD"/>
    <w:rsid w:val="009C41AC"/>
    <w:rsid w:val="00A036B6"/>
    <w:rsid w:val="00BA3E2F"/>
    <w:rsid w:val="00DA23E8"/>
    <w:rsid w:val="00DC79BE"/>
    <w:rsid w:val="00E64CD6"/>
    <w:rsid w:val="00EF1CF6"/>
    <w:rsid w:val="00FA63D7"/>
    <w:rsid w:val="00FE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266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63D7"/>
    <w:pPr>
      <w:keepNext/>
      <w:shd w:val="clear" w:color="auto" w:fill="FFFFFF"/>
      <w:suppressAutoHyphens/>
      <w:spacing w:after="0" w:line="240" w:lineRule="auto"/>
      <w:textAlignment w:val="baseline"/>
    </w:pPr>
    <w:rPr>
      <w:rFonts w:ascii="Arial" w:eastAsia="SimSun" w:hAnsi="Arial" w:cs="Mangal"/>
      <w:color w:val="00000A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FA63D7"/>
    <w:pPr>
      <w:spacing w:before="240" w:after="60"/>
      <w:outlineLvl w:val="0"/>
    </w:pPr>
    <w:rPr>
      <w:rFonts w:eastAsia="Times New Roman" w:cs="Arial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FA63D7"/>
    <w:rPr>
      <w:rFonts w:ascii="Arial" w:eastAsia="Times New Roman" w:hAnsi="Arial" w:cs="Arial"/>
      <w:b/>
      <w:bCs/>
      <w:color w:val="00000A"/>
      <w:sz w:val="32"/>
      <w:szCs w:val="32"/>
      <w:shd w:val="clear" w:color="auto" w:fill="FFFFFF"/>
      <w:lang w:eastAsia="de-DE"/>
    </w:rPr>
  </w:style>
  <w:style w:type="paragraph" w:styleId="Beschriftung">
    <w:name w:val="caption"/>
    <w:basedOn w:val="Standard"/>
    <w:next w:val="Standard"/>
    <w:qFormat/>
    <w:rsid w:val="00FA63D7"/>
    <w:pPr>
      <w:spacing w:before="120" w:after="120"/>
    </w:pPr>
    <w:rPr>
      <w:rFonts w:eastAsia="Times New Roman" w:cs="Times New Roman"/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A63D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A63D7"/>
    <w:rPr>
      <w:rFonts w:ascii="Arial" w:eastAsia="SimSun" w:hAnsi="Arial" w:cs="Mangal"/>
      <w:color w:val="00000A"/>
      <w:sz w:val="24"/>
      <w:szCs w:val="24"/>
      <w:shd w:val="clear" w:color="auto" w:fill="FFFFFF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A63D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A63D7"/>
    <w:rPr>
      <w:rFonts w:ascii="Arial" w:eastAsia="SimSun" w:hAnsi="Arial" w:cs="Mangal"/>
      <w:color w:val="00000A"/>
      <w:sz w:val="24"/>
      <w:szCs w:val="24"/>
      <w:shd w:val="clear" w:color="auto" w:fill="FFFFFF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D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D7"/>
    <w:rPr>
      <w:rFonts w:ascii="Tahoma" w:eastAsia="SimSun" w:hAnsi="Tahoma" w:cs="Tahoma"/>
      <w:color w:val="00000A"/>
      <w:sz w:val="16"/>
      <w:szCs w:val="16"/>
      <w:shd w:val="clear" w:color="auto" w:fill="FFFFFF"/>
      <w:lang w:eastAsia="de-DE"/>
    </w:rPr>
  </w:style>
  <w:style w:type="character" w:styleId="Hervorhebung">
    <w:name w:val="Emphasis"/>
    <w:basedOn w:val="Absatz-Standardschriftart"/>
    <w:uiPriority w:val="20"/>
    <w:qFormat/>
    <w:rsid w:val="004E526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63D7"/>
    <w:pPr>
      <w:keepNext/>
      <w:shd w:val="clear" w:color="auto" w:fill="FFFFFF"/>
      <w:suppressAutoHyphens/>
      <w:spacing w:after="0" w:line="240" w:lineRule="auto"/>
      <w:textAlignment w:val="baseline"/>
    </w:pPr>
    <w:rPr>
      <w:rFonts w:ascii="Arial" w:eastAsia="SimSun" w:hAnsi="Arial" w:cs="Mangal"/>
      <w:color w:val="00000A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FA63D7"/>
    <w:pPr>
      <w:spacing w:before="240" w:after="60"/>
      <w:outlineLvl w:val="0"/>
    </w:pPr>
    <w:rPr>
      <w:rFonts w:eastAsia="Times New Roman" w:cs="Arial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FA63D7"/>
    <w:rPr>
      <w:rFonts w:ascii="Arial" w:eastAsia="Times New Roman" w:hAnsi="Arial" w:cs="Arial"/>
      <w:b/>
      <w:bCs/>
      <w:color w:val="00000A"/>
      <w:sz w:val="32"/>
      <w:szCs w:val="32"/>
      <w:shd w:val="clear" w:color="auto" w:fill="FFFFFF"/>
      <w:lang w:eastAsia="de-DE"/>
    </w:rPr>
  </w:style>
  <w:style w:type="paragraph" w:styleId="Beschriftung">
    <w:name w:val="caption"/>
    <w:basedOn w:val="Standard"/>
    <w:next w:val="Standard"/>
    <w:qFormat/>
    <w:rsid w:val="00FA63D7"/>
    <w:pPr>
      <w:spacing w:before="120" w:after="120"/>
    </w:pPr>
    <w:rPr>
      <w:rFonts w:eastAsia="Times New Roman" w:cs="Times New Roman"/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A63D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A63D7"/>
    <w:rPr>
      <w:rFonts w:ascii="Arial" w:eastAsia="SimSun" w:hAnsi="Arial" w:cs="Mangal"/>
      <w:color w:val="00000A"/>
      <w:sz w:val="24"/>
      <w:szCs w:val="24"/>
      <w:shd w:val="clear" w:color="auto" w:fill="FFFFFF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A63D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A63D7"/>
    <w:rPr>
      <w:rFonts w:ascii="Arial" w:eastAsia="SimSun" w:hAnsi="Arial" w:cs="Mangal"/>
      <w:color w:val="00000A"/>
      <w:sz w:val="24"/>
      <w:szCs w:val="24"/>
      <w:shd w:val="clear" w:color="auto" w:fill="FFFFFF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D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D7"/>
    <w:rPr>
      <w:rFonts w:ascii="Tahoma" w:eastAsia="SimSun" w:hAnsi="Tahoma" w:cs="Tahoma"/>
      <w:color w:val="00000A"/>
      <w:sz w:val="16"/>
      <w:szCs w:val="16"/>
      <w:shd w:val="clear" w:color="auto" w:fill="FFFFFF"/>
      <w:lang w:eastAsia="de-DE"/>
    </w:rPr>
  </w:style>
  <w:style w:type="character" w:styleId="Hervorhebung">
    <w:name w:val="Emphasis"/>
    <w:basedOn w:val="Absatz-Standardschriftart"/>
    <w:uiPriority w:val="20"/>
    <w:qFormat/>
    <w:rsid w:val="004E52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EA460-24C3-47A9-B313-3546C0189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2CF8929E.dotm</Template>
  <TotalTime>0</TotalTime>
  <Pages>1</Pages>
  <Words>138</Words>
  <Characters>874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anwender</dc:creator>
  <cp:lastModifiedBy>Matteo Friedrich</cp:lastModifiedBy>
  <cp:revision>2</cp:revision>
  <dcterms:created xsi:type="dcterms:W3CDTF">2020-02-18T13:06:00Z</dcterms:created>
  <dcterms:modified xsi:type="dcterms:W3CDTF">2020-02-18T13:06:00Z</dcterms:modified>
</cp:coreProperties>
</file>